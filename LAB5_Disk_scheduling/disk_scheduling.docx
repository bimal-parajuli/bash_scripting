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6C" w:rsidRDefault="79AE0415" w:rsidP="030EC07D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501EAAB" wp14:editId="030EC07D">
            <wp:extent cx="5029200" cy="1028700"/>
            <wp:effectExtent l="0" t="0" r="0" b="0"/>
            <wp:docPr id="282780468" name="Picture 282780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6C" w:rsidRDefault="00891F6C" w:rsidP="030EC07D">
      <w:pPr>
        <w:jc w:val="center"/>
        <w:rPr>
          <w:rFonts w:ascii="Calibri" w:eastAsia="Calibri" w:hAnsi="Calibri" w:cs="Calibri"/>
          <w:color w:val="000000" w:themeColor="text1"/>
        </w:rPr>
      </w:pPr>
    </w:p>
    <w:p w:rsidR="55EA96AF" w:rsidRDefault="00E944B2" w:rsidP="01C144AB">
      <w:pPr>
        <w:jc w:val="center"/>
      </w:pPr>
      <w:r>
        <w:rPr>
          <w:rFonts w:ascii="Algerian" w:eastAsia="Algerian" w:hAnsi="Algerian" w:cs="Algerian"/>
          <w:b/>
          <w:bCs/>
          <w:color w:val="000000" w:themeColor="text1"/>
          <w:sz w:val="72"/>
          <w:szCs w:val="72"/>
        </w:rPr>
        <w:t>Operating systems</w:t>
      </w:r>
    </w:p>
    <w:p w:rsidR="00891F6C" w:rsidRDefault="00891F6C" w:rsidP="030EC07D">
      <w:pPr>
        <w:spacing w:before="360" w:after="360"/>
        <w:ind w:left="864" w:right="864"/>
        <w:jc w:val="center"/>
        <w:rPr>
          <w:rFonts w:ascii="Calibri" w:eastAsia="Calibri" w:hAnsi="Calibri" w:cs="Calibri"/>
          <w:color w:val="4471C4"/>
          <w:sz w:val="52"/>
          <w:szCs w:val="52"/>
        </w:rPr>
      </w:pPr>
    </w:p>
    <w:p w:rsidR="00891F6C" w:rsidRPr="00AD091C" w:rsidRDefault="79AE0415" w:rsidP="00AD091C">
      <w:pPr>
        <w:pStyle w:val="Heading1"/>
      </w:pPr>
      <w:r w:rsidRPr="01C144AB">
        <w:t xml:space="preserve">LAB </w:t>
      </w:r>
      <w:r w:rsidR="666B120E" w:rsidRPr="01C144AB">
        <w:t>5</w:t>
      </w:r>
    </w:p>
    <w:p w:rsidR="00891F6C" w:rsidRDefault="00891F6C" w:rsidP="030EC07D">
      <w:pPr>
        <w:rPr>
          <w:rFonts w:ascii="Algerian" w:eastAsia="Algerian" w:hAnsi="Algerian" w:cs="Algerian"/>
          <w:color w:val="000000" w:themeColor="text1"/>
          <w:sz w:val="56"/>
          <w:szCs w:val="56"/>
        </w:rPr>
      </w:pPr>
    </w:p>
    <w:p w:rsidR="00891F6C" w:rsidRDefault="79AE0415" w:rsidP="01C144AB">
      <w:pPr>
        <w:ind w:left="990" w:right="-450" w:hanging="1620"/>
        <w:jc w:val="both"/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44"/>
          <w:szCs w:val="44"/>
        </w:rPr>
      </w:pPr>
      <w:r w:rsidRPr="01C144AB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72"/>
          <w:szCs w:val="72"/>
          <w:u w:val="single"/>
        </w:rPr>
        <w:t>AIM:</w:t>
      </w:r>
      <w:r w:rsidRPr="01C144AB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72"/>
          <w:szCs w:val="72"/>
        </w:rPr>
        <w:t xml:space="preserve"> </w:t>
      </w:r>
      <w:r w:rsidRPr="01C144AB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44"/>
          <w:szCs w:val="44"/>
        </w:rPr>
        <w:t>T</w:t>
      </w:r>
      <w:r w:rsidR="2E1CE934" w:rsidRPr="01C144AB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44"/>
          <w:szCs w:val="44"/>
        </w:rPr>
        <w:t xml:space="preserve">o learn about </w:t>
      </w:r>
      <w:r w:rsidR="00E944B2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44"/>
          <w:szCs w:val="44"/>
        </w:rPr>
        <w:t>disk scheduling algorithms and implement them in simple scenarios</w:t>
      </w:r>
      <w:r w:rsidR="2C2E7661" w:rsidRPr="01C144AB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44"/>
          <w:szCs w:val="44"/>
        </w:rPr>
        <w:t>.</w:t>
      </w:r>
    </w:p>
    <w:p w:rsidR="01C144AB" w:rsidRDefault="01C144AB" w:rsidP="01C144AB">
      <w:pPr>
        <w:ind w:left="990" w:right="-450" w:hanging="1620"/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44"/>
          <w:szCs w:val="44"/>
        </w:rPr>
      </w:pPr>
    </w:p>
    <w:p w:rsidR="001476C8" w:rsidRDefault="001476C8" w:rsidP="01C144AB">
      <w:pPr>
        <w:ind w:left="990" w:right="-450" w:hanging="1620"/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44"/>
          <w:szCs w:val="44"/>
        </w:rPr>
      </w:pPr>
    </w:p>
    <w:p w:rsidR="001476C8" w:rsidRDefault="001476C8" w:rsidP="01C144AB">
      <w:pPr>
        <w:ind w:left="990" w:right="-450" w:hanging="1620"/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44"/>
          <w:szCs w:val="44"/>
        </w:rPr>
      </w:pPr>
    </w:p>
    <w:p w:rsidR="00891F6C" w:rsidRDefault="79AE0415" w:rsidP="030EC07D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030EC07D">
        <w:rPr>
          <w:rFonts w:ascii="Calibri" w:eastAsia="Calibri" w:hAnsi="Calibri" w:cs="Calibri"/>
          <w:i/>
          <w:iCs/>
          <w:color w:val="000000" w:themeColor="text1"/>
          <w:sz w:val="40"/>
          <w:szCs w:val="40"/>
        </w:rPr>
        <w:t>20BDS0405 (BIMAL PARAJULI)</w:t>
      </w:r>
    </w:p>
    <w:p w:rsidR="00891F6C" w:rsidRPr="00AD091C" w:rsidRDefault="00E944B2" w:rsidP="00AD091C">
      <w:pPr>
        <w:pStyle w:val="Heading2"/>
      </w:pPr>
      <w:r>
        <w:lastRenderedPageBreak/>
        <w:t>FCFS</w:t>
      </w:r>
      <w:r w:rsidR="00D92303" w:rsidRPr="004A1825">
        <w:t>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Write a program to find the total seek distance using First Come First Serve based Disk Scheduling algorithm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Input: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Head start: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53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Number of Requests: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8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Request Queue: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98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183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37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122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14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124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65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67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Output: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640</w:t>
      </w:r>
    </w:p>
    <w:p w:rsidR="00891F6C" w:rsidRDefault="00891F6C" w:rsidP="00512296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bookmarkStart w:id="0" w:name="_GoBack"/>
      <w:bookmarkEnd w:id="0"/>
    </w:p>
    <w:p w:rsidR="00D92303" w:rsidRPr="00D92303" w:rsidRDefault="00E944B2" w:rsidP="00AD091C">
      <w:pPr>
        <w:pStyle w:val="Heading3"/>
      </w:pPr>
      <w:r>
        <w:t>Code</w:t>
      </w:r>
      <w:r w:rsidR="00D92303" w:rsidRPr="00D92303">
        <w:t>:</w:t>
      </w:r>
    </w:p>
    <w:p w:rsidR="01C144AB" w:rsidRDefault="01C144AB" w:rsidP="01C144AB">
      <w:pPr>
        <w:rPr>
          <w:b/>
          <w:bCs/>
          <w:sz w:val="28"/>
          <w:szCs w:val="28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#include</w:t>
      </w:r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math.h</w:t>
      </w:r>
      <w:proofErr w:type="spell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stdlib.h</w:t>
      </w:r>
      <w:proofErr w:type="spell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gethead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 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Function to get the starting position of the read/write head from the user.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getnumber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Function to get the number of requests from the user.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getdata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 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Function to get the array of actual requests from the user.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fcfs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();      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Function to calculate and display the total seek time using FCFS algorithm.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               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n           = number of requests coming to the disk.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              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head        = The starting position of the reader head of the disk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upper_limit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199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upper_limit</w:t>
      </w:r>
      <w:proofErr w:type="spellEnd"/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Upper limit of number of sectors in disk.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lower_limit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 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lower_limit</w:t>
      </w:r>
      <w:proofErr w:type="spellEnd"/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Lower Limit of number of sectors in disk.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    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Array containing the requests in order.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Main function starts here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gethead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getnumber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getdata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fcfs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Definition of above declared functions: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gethead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getnumber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getdata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(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proofErr w:type="gramStart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malloc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((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* 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sizeof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fcfs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temp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total_seek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head_position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past_position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head_position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total_seek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past_position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head_position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total_seek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</w:t>
      </w:r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abs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-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past_position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past_position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total_seek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D091C" w:rsidRDefault="00AD091C" w:rsidP="00E944B2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:rsidR="00AD091C" w:rsidRPr="00AD091C" w:rsidRDefault="00E944B2" w:rsidP="00AD091C">
      <w:pPr>
        <w:pStyle w:val="Heading2"/>
      </w:pPr>
      <w:r>
        <w:lastRenderedPageBreak/>
        <w:t>SSTF</w:t>
      </w:r>
      <w:r w:rsidR="00AD091C" w:rsidRPr="004A1825">
        <w:t>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Write a program to find the total seek distance using Shortest Seek Time First based Disk Scheduling algorithm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Input: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Head start: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53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Number of Requests: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8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Request Queue: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98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183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37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122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14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124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65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67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Output: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236</w:t>
      </w:r>
    </w:p>
    <w:p w:rsidR="00AD091C" w:rsidRDefault="00AD091C" w:rsidP="008C696D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:rsidR="00AD091C" w:rsidRPr="00D92303" w:rsidRDefault="00E944B2" w:rsidP="00AD091C">
      <w:pPr>
        <w:pStyle w:val="Heading3"/>
      </w:pPr>
      <w:r>
        <w:t>Code: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stdlib.h</w:t>
      </w:r>
      <w:proofErr w:type="spell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gethead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 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Function to get the starting position of the read/write head from the user.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getnumber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Function to get the number of requests from the user.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getdata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 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Function to get the array of actual requests from the user.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sstf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();      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Function to calculate and display the total seek time using SSTF algorithm.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               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n           = number of requests coming to the disk.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              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head        = The starting position of the reader head of the disk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upper_limit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199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upper_limit</w:t>
      </w:r>
      <w:proofErr w:type="spellEnd"/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Upper limit of number of sectors in disk.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lower_limit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 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lower_limit</w:t>
      </w:r>
      <w:proofErr w:type="spellEnd"/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Lower Limit of number of sectors in disk.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    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Array containing the requests in order.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Main function starts here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gethead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getnumber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getdata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scan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Definition of above declared functions: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gethead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getnumber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getdata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(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proofErr w:type="gramStart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malloc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((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* 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sizeof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sstf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temp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lowest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highest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head_position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head_position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NULL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D091C" w:rsidRDefault="00AD091C" w:rsidP="00AD091C">
      <w:pPr>
        <w:rPr>
          <w:b/>
          <w:bCs/>
          <w:sz w:val="28"/>
          <w:szCs w:val="28"/>
        </w:rPr>
      </w:pPr>
    </w:p>
    <w:p w:rsidR="00E944B2" w:rsidRDefault="00E944B2" w:rsidP="00E944B2">
      <w:pPr>
        <w:pStyle w:val="Heading2"/>
      </w:pPr>
      <w:r>
        <w:lastRenderedPageBreak/>
        <w:t>SCAN: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Write a program to find the total seek distance using SCAN Disk Scheduling algorithm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Input: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Head start: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53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Number of Requests: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8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Request Queue: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98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183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37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122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14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124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65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67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Output:</w:t>
      </w:r>
    </w:p>
    <w:p w:rsidR="008C696D" w:rsidRDefault="008C696D" w:rsidP="008C69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236</w:t>
      </w:r>
    </w:p>
    <w:p w:rsidR="00E944B2" w:rsidRDefault="00E944B2" w:rsidP="00E944B2"/>
    <w:p w:rsidR="00E944B2" w:rsidRDefault="00E944B2" w:rsidP="00E944B2">
      <w:pPr>
        <w:pStyle w:val="Heading3"/>
      </w:pPr>
      <w:r>
        <w:t>Code: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stdlib.h</w:t>
      </w:r>
      <w:proofErr w:type="spell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gethead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 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Function to get the starting position of the read/write head from the user.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getnumber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Function to get the number of requests from the user.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getdata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 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Function to get the array of actual requests from the user.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scan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();      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Function to calculate and display the total seek time using SCAN algorithm.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               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n           = number of requests coming to the disk.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              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head        = The starting position of the reader head of the disk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upper_limit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199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upper_limit</w:t>
      </w:r>
      <w:proofErr w:type="spellEnd"/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Upper limit of number of sectors in disk.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lower_limit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  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lower_limit</w:t>
      </w:r>
      <w:proofErr w:type="spellEnd"/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Lower Limit of number of sectors in disk.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    </w:t>
      </w: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Array containing the requests in order.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Main function starts here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gethead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getnumber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getdata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scan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6A9955"/>
          <w:sz w:val="27"/>
          <w:szCs w:val="27"/>
        </w:rPr>
        <w:t>// Definition of above declared functions: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gethead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getnumber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getdata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(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proofErr w:type="gramStart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proofErr w:type="spell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malloc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((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* 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sizeof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scan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temp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lowest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highest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head_position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head_position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lowest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highest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E944B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&gt;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highest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highest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E944B2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&lt;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highest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lowest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request_array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proofErr w:type="gram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(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highest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 + (</w:t>
      </w:r>
      <w:proofErr w:type="spellStart"/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head_position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E944B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E944B2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E944B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44B2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4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4B2" w:rsidRPr="00E944B2" w:rsidRDefault="00E944B2" w:rsidP="00E94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4B2" w:rsidRPr="00E944B2" w:rsidRDefault="00E944B2" w:rsidP="00E944B2"/>
    <w:p w:rsidR="0071246D" w:rsidRDefault="0071246D" w:rsidP="01C144AB">
      <w:pPr>
        <w:rPr>
          <w:b/>
          <w:bCs/>
          <w:sz w:val="28"/>
          <w:szCs w:val="28"/>
        </w:rPr>
      </w:pPr>
    </w:p>
    <w:sectPr w:rsidR="0071246D" w:rsidSect="007E3A0B">
      <w:headerReference w:type="default" r:id="rId8"/>
      <w:pgSz w:w="12240" w:h="15840"/>
      <w:pgMar w:top="1440" w:right="1440" w:bottom="1440" w:left="1440" w:header="576" w:footer="720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6FF" w:rsidRDefault="006556FF" w:rsidP="002A7627">
      <w:pPr>
        <w:spacing w:after="0" w:line="240" w:lineRule="auto"/>
      </w:pPr>
      <w:r>
        <w:separator/>
      </w:r>
    </w:p>
  </w:endnote>
  <w:endnote w:type="continuationSeparator" w:id="0">
    <w:p w:rsidR="006556FF" w:rsidRDefault="006556FF" w:rsidP="002A7627">
      <w:pPr>
        <w:spacing w:after="0" w:line="240" w:lineRule="auto"/>
      </w:pPr>
      <w:r>
        <w:continuationSeparator/>
      </w:r>
    </w:p>
  </w:endnote>
  <w:endnote w:type="continuationNotice" w:id="1">
    <w:p w:rsidR="006556FF" w:rsidRDefault="006556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6FF" w:rsidRDefault="006556FF" w:rsidP="002A7627">
      <w:pPr>
        <w:spacing w:after="0" w:line="240" w:lineRule="auto"/>
      </w:pPr>
      <w:r>
        <w:separator/>
      </w:r>
    </w:p>
  </w:footnote>
  <w:footnote w:type="continuationSeparator" w:id="0">
    <w:p w:rsidR="006556FF" w:rsidRDefault="006556FF" w:rsidP="002A7627">
      <w:pPr>
        <w:spacing w:after="0" w:line="240" w:lineRule="auto"/>
      </w:pPr>
      <w:r>
        <w:continuationSeparator/>
      </w:r>
    </w:p>
  </w:footnote>
  <w:footnote w:type="continuationNotice" w:id="1">
    <w:p w:rsidR="006556FF" w:rsidRDefault="006556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627" w:rsidRPr="00CB424B" w:rsidRDefault="008418AF" w:rsidP="008418AF">
    <w:pPr>
      <w:pStyle w:val="Header"/>
      <w:rPr>
        <w:rFonts w:ascii="Bahnschrift Light Condensed" w:hAnsi="Bahnschrift Light Condensed"/>
        <w:b/>
        <w:color w:val="BFBFBF" w:themeColor="background1" w:themeShade="BF"/>
        <w:spacing w:val="40"/>
        <w:position w:val="10"/>
        <w:sz w:val="36"/>
        <w:u w:val="single"/>
      </w:rPr>
    </w:pPr>
    <w:r w:rsidRPr="00CB424B">
      <w:rPr>
        <w:b/>
        <w:color w:val="BFBFBF" w:themeColor="background1" w:themeShade="BF"/>
        <w:spacing w:val="40"/>
        <w:position w:val="10"/>
        <w:sz w:val="24"/>
      </w:rPr>
      <w:t xml:space="preserve">                                </w:t>
    </w:r>
    <w:r w:rsidRPr="00CB424B">
      <w:rPr>
        <w:b/>
        <w:color w:val="BFBFBF" w:themeColor="background1" w:themeShade="BF"/>
        <w:spacing w:val="40"/>
        <w:position w:val="10"/>
        <w:sz w:val="24"/>
        <w:u w:val="single"/>
      </w:rPr>
      <w:t xml:space="preserve">                    </w:t>
    </w:r>
    <w:r w:rsidRPr="00CB424B">
      <w:rPr>
        <w:b/>
        <w:color w:val="BFBFBF" w:themeColor="background1" w:themeShade="BF"/>
        <w:spacing w:val="40"/>
        <w:position w:val="10"/>
        <w:sz w:val="24"/>
        <w:u w:val="single"/>
      </w:rPr>
      <w:tab/>
    </w:r>
    <w:r w:rsidRPr="00CB424B">
      <w:rPr>
        <w:rFonts w:ascii="Bahnschrift Light Condensed" w:hAnsi="Bahnschrift Light Condensed"/>
        <w:b/>
        <w:color w:val="BFBFBF" w:themeColor="background1" w:themeShade="BF"/>
        <w:spacing w:val="40"/>
        <w:position w:val="10"/>
        <w:sz w:val="36"/>
        <w:u w:val="single"/>
      </w:rPr>
      <w:t>20BDS0405 (Bimal Parajuli)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B2"/>
    <w:rsid w:val="00012CCE"/>
    <w:rsid w:val="00056ADA"/>
    <w:rsid w:val="000F6AD2"/>
    <w:rsid w:val="001476C8"/>
    <w:rsid w:val="002507A9"/>
    <w:rsid w:val="00297CAE"/>
    <w:rsid w:val="002A7627"/>
    <w:rsid w:val="00497541"/>
    <w:rsid w:val="004A1825"/>
    <w:rsid w:val="00512296"/>
    <w:rsid w:val="00566DAF"/>
    <w:rsid w:val="006556FF"/>
    <w:rsid w:val="0071246D"/>
    <w:rsid w:val="007E3A0B"/>
    <w:rsid w:val="008418AF"/>
    <w:rsid w:val="00891F6C"/>
    <w:rsid w:val="008C696D"/>
    <w:rsid w:val="00AD091C"/>
    <w:rsid w:val="00CB424B"/>
    <w:rsid w:val="00D92303"/>
    <w:rsid w:val="00E944B2"/>
    <w:rsid w:val="00EE2743"/>
    <w:rsid w:val="00F5398C"/>
    <w:rsid w:val="00F973C8"/>
    <w:rsid w:val="01C144AB"/>
    <w:rsid w:val="030EC07D"/>
    <w:rsid w:val="05BBEB3D"/>
    <w:rsid w:val="0D78C6C2"/>
    <w:rsid w:val="0F411001"/>
    <w:rsid w:val="1A5E90FD"/>
    <w:rsid w:val="218DFCD9"/>
    <w:rsid w:val="271E2A2C"/>
    <w:rsid w:val="2C2E7661"/>
    <w:rsid w:val="2E1CE934"/>
    <w:rsid w:val="323AF33A"/>
    <w:rsid w:val="3287B432"/>
    <w:rsid w:val="34426E6C"/>
    <w:rsid w:val="3B60FB7B"/>
    <w:rsid w:val="3D8AFF90"/>
    <w:rsid w:val="3DC38EAD"/>
    <w:rsid w:val="418603EE"/>
    <w:rsid w:val="479BE8C1"/>
    <w:rsid w:val="49AEF9B3"/>
    <w:rsid w:val="55113E60"/>
    <w:rsid w:val="55EA96AF"/>
    <w:rsid w:val="5822A036"/>
    <w:rsid w:val="5AFA51A7"/>
    <w:rsid w:val="600BB0E2"/>
    <w:rsid w:val="666B120E"/>
    <w:rsid w:val="73ED6B18"/>
    <w:rsid w:val="75209554"/>
    <w:rsid w:val="79AE0415"/>
    <w:rsid w:val="7F04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0CC2B"/>
  <w15:chartTrackingRefBased/>
  <w15:docId w15:val="{ED7673F4-B553-4408-810F-E0CD1237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46D"/>
  </w:style>
  <w:style w:type="paragraph" w:styleId="Heading1">
    <w:name w:val="heading 1"/>
    <w:basedOn w:val="IntenseQuote"/>
    <w:next w:val="Normal"/>
    <w:link w:val="Heading1Char"/>
    <w:uiPriority w:val="9"/>
    <w:qFormat/>
    <w:rsid w:val="00AD091C"/>
    <w:pPr>
      <w:outlineLvl w:val="0"/>
    </w:pPr>
    <w:rPr>
      <w:rFonts w:ascii="Calibri" w:eastAsia="Calibri" w:hAnsi="Calibri" w:cs="Calibri"/>
      <w:color w:val="4471C4"/>
      <w:sz w:val="52"/>
      <w:szCs w:val="52"/>
    </w:rPr>
  </w:style>
  <w:style w:type="paragraph" w:styleId="Heading2">
    <w:name w:val="heading 2"/>
    <w:next w:val="Normal"/>
    <w:link w:val="Heading2Char"/>
    <w:uiPriority w:val="9"/>
    <w:unhideWhenUsed/>
    <w:qFormat/>
    <w:rsid w:val="00AD091C"/>
    <w:pPr>
      <w:pageBreakBefore/>
      <w:outlineLvl w:val="1"/>
    </w:pPr>
    <w:rPr>
      <w:rFonts w:ascii="Cooper Black" w:eastAsia="Calibri" w:hAnsi="Cooper Black" w:cs="Calibri"/>
      <w:b/>
      <w:iCs/>
      <w:color w:val="595959" w:themeColor="text1" w:themeTint="A6"/>
      <w:sz w:val="52"/>
      <w:szCs w:val="5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D091C"/>
    <w:pPr>
      <w:pageBreakBefore w:val="0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D091C"/>
    <w:rPr>
      <w:rFonts w:ascii="Calibri" w:eastAsia="Calibri" w:hAnsi="Calibri" w:cs="Calibri"/>
      <w:i/>
      <w:iCs/>
      <w:color w:val="4471C4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D091C"/>
    <w:rPr>
      <w:rFonts w:ascii="Cooper Black" w:eastAsia="Calibri" w:hAnsi="Cooper Black" w:cs="Calibri"/>
      <w:b/>
      <w:iCs/>
      <w:color w:val="595959" w:themeColor="text1" w:themeTint="A6"/>
      <w:sz w:val="52"/>
      <w:szCs w:val="52"/>
    </w:rPr>
  </w:style>
  <w:style w:type="paragraph" w:styleId="Revision">
    <w:name w:val="Revision"/>
    <w:hidden/>
    <w:uiPriority w:val="99"/>
    <w:semiHidden/>
    <w:rsid w:val="002A76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7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627"/>
  </w:style>
  <w:style w:type="paragraph" w:styleId="Footer">
    <w:name w:val="footer"/>
    <w:basedOn w:val="Normal"/>
    <w:link w:val="FooterChar"/>
    <w:uiPriority w:val="99"/>
    <w:unhideWhenUsed/>
    <w:rsid w:val="002A7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627"/>
  </w:style>
  <w:style w:type="character" w:customStyle="1" w:styleId="Heading3Char">
    <w:name w:val="Heading 3 Char"/>
    <w:basedOn w:val="DefaultParagraphFont"/>
    <w:link w:val="Heading3"/>
    <w:uiPriority w:val="9"/>
    <w:rsid w:val="00AD091C"/>
    <w:rPr>
      <w:rFonts w:ascii="Cooper Black" w:eastAsia="Calibri" w:hAnsi="Cooper Black" w:cs="Calibri"/>
      <w:b/>
      <w:iCs/>
      <w:color w:val="595959" w:themeColor="text1" w:themeTint="A6"/>
      <w:sz w:val="32"/>
      <w:szCs w:val="52"/>
    </w:rPr>
  </w:style>
  <w:style w:type="paragraph" w:styleId="NormalWeb">
    <w:name w:val="Normal (Web)"/>
    <w:basedOn w:val="Normal"/>
    <w:uiPriority w:val="99"/>
    <w:semiHidden/>
    <w:unhideWhenUsed/>
    <w:rsid w:val="008C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mal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B78EC-1F80-4171-A261-F72A0B06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3</TotalTime>
  <Pages>12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</dc:creator>
  <cp:keywords/>
  <dc:description/>
  <cp:lastModifiedBy>BIMAL PARAJULI</cp:lastModifiedBy>
  <cp:revision>2</cp:revision>
  <dcterms:created xsi:type="dcterms:W3CDTF">2021-12-02T15:43:00Z</dcterms:created>
  <dcterms:modified xsi:type="dcterms:W3CDTF">2021-12-02T15:46:00Z</dcterms:modified>
</cp:coreProperties>
</file>